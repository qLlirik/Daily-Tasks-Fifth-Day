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C2DD3" w:rsidRDefault="00DA74E2" w:rsidP="00EC2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FifthDay</w:t>
            </w:r>
            <w:proofErr w:type="spellEnd"/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7A3A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1.0v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Дунаев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1D4D2D" w:rsidP="001F09AD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0</w:t>
            </w:r>
            <w:r w:rsidR="00DA74E2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7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.02.2018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DA74E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A74E2" w:rsidRDefault="002F55A9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Принятия товара на гарантийный ремонт без выбора товара</w:t>
            </w:r>
          </w:p>
        </w:tc>
      </w:tr>
      <w:tr w:rsidR="00F87FD0" w:rsidRPr="00DA74E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мо, чтобы вывелось сообщение 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выборе товара</w:t>
            </w:r>
          </w:p>
        </w:tc>
      </w:tr>
      <w:tr w:rsidR="00F87FD0" w:rsidRPr="00DA74E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1D4D2D" w:rsidRDefault="001D4D2D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«Принять товар на гарантийный ремонт»</w:t>
            </w:r>
          </w:p>
          <w:p w:rsidR="001D4D2D" w:rsidRPr="007A3A06" w:rsidRDefault="00EC2DD3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Принять на гарантийный ремонт» не выбрав в таблице товар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4D2D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7A3A06" w:rsidRPr="007A3A06" w:rsidRDefault="007A3A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DA74E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просьбой о 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выборе товара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DA74E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просьбой о 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выборе товара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DA74E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3F6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673997" w:rsidRDefault="00673997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Pr="00A43F60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67399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Завершения гарантийного ремонта без выбранного товара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имо, чтобы вывелось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просьбой о 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выборе товара 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Завершить гарантийный ремонт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A43F60" w:rsidRDefault="00673997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«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Завершить гарантийный ремонт» не выбрав товар в таблице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7A3A06" w:rsidRDefault="00A43F6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A43F6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выборе товара</w:t>
            </w:r>
          </w:p>
        </w:tc>
      </w:tr>
      <w:tr w:rsidR="00A43F6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выборе товара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673997" w:rsidRDefault="00EC2DD3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43F6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A43F60" w:rsidRDefault="002F55A9" w:rsidP="002F55A9">
      <w:pPr>
        <w:rPr>
          <w:lang w:val="ru-RU"/>
        </w:rPr>
      </w:pPr>
    </w:p>
    <w:p w:rsidR="00725039" w:rsidRPr="00A43F60" w:rsidRDefault="00725039">
      <w:pPr>
        <w:rPr>
          <w:lang w:val="ru-RU"/>
        </w:rPr>
      </w:pPr>
      <w:r w:rsidRPr="00A43F60">
        <w:rPr>
          <w:lang w:val="ru-RU"/>
        </w:rPr>
        <w:br w:type="page"/>
      </w:r>
    </w:p>
    <w:p w:rsidR="002F55A9" w:rsidRPr="00A43F60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A43F60">
        <w:rPr>
          <w:lang w:val="ru-RU"/>
        </w:rPr>
        <w:t xml:space="preserve"> </w:t>
      </w:r>
      <w:r>
        <w:t>case</w:t>
      </w:r>
      <w:r w:rsidRPr="00A43F60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43F6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Завершения гарантийного ремонта </w:t>
            </w:r>
            <w:r w:rsidR="00DA74E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ввод данных</w:t>
            </w:r>
          </w:p>
        </w:tc>
      </w:tr>
      <w:tr w:rsidR="003703F5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F87FD0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вывелось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данных</w:t>
            </w:r>
          </w:p>
        </w:tc>
      </w:tr>
      <w:tr w:rsidR="00DA74E2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4E2" w:rsidRPr="00F87FD0" w:rsidRDefault="00DA74E2" w:rsidP="00DA74E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4E2" w:rsidRDefault="00DA74E2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DA74E2" w:rsidRDefault="00DA74E2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«Завершить гарантийный ремонт»</w:t>
            </w:r>
          </w:p>
          <w:p w:rsidR="00DA74E2" w:rsidRPr="00A43F60" w:rsidRDefault="00DA74E2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 Нажать «Завершить гарантийный ремонт» без ввода необходимых данных</w:t>
            </w:r>
          </w:p>
        </w:tc>
      </w:tr>
      <w:tr w:rsidR="00DA74E2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4E2" w:rsidRPr="00684005" w:rsidRDefault="00DA74E2" w:rsidP="00DA74E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4E2" w:rsidRPr="007A3A06" w:rsidRDefault="00DA74E2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DA74E2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4E2" w:rsidRPr="00684005" w:rsidRDefault="00DA74E2" w:rsidP="00DA74E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4E2" w:rsidRPr="00A43F60" w:rsidRDefault="00DA74E2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данных</w:t>
            </w:r>
          </w:p>
        </w:tc>
      </w:tr>
      <w:tr w:rsidR="00DA74E2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4E2" w:rsidRPr="00684005" w:rsidRDefault="00DA74E2" w:rsidP="00DA74E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4E2" w:rsidRPr="00A43F60" w:rsidRDefault="00DA74E2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данных</w:t>
            </w:r>
          </w:p>
        </w:tc>
      </w:tr>
      <w:tr w:rsidR="00DA74E2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4E2" w:rsidRPr="00684005" w:rsidRDefault="00DA74E2" w:rsidP="00DA74E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4E2" w:rsidRPr="00A43F60" w:rsidRDefault="00DA74E2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DA74E2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4E2" w:rsidRPr="00684005" w:rsidRDefault="00DA74E2" w:rsidP="00DA74E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4E2" w:rsidRPr="00673997" w:rsidRDefault="00DA74E2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DA74E2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4E2" w:rsidRPr="00684005" w:rsidRDefault="00DA74E2" w:rsidP="00DA74E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4E2" w:rsidRPr="00A43F60" w:rsidRDefault="00DA74E2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A74E2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4E2" w:rsidRPr="00F87FD0" w:rsidRDefault="00DA74E2" w:rsidP="00DA74E2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4E2" w:rsidRPr="00A43F60" w:rsidRDefault="00DA74E2" w:rsidP="00DA74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872381" w:rsidRDefault="002F55A9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3703F5" w:rsidRDefault="003703F5" w:rsidP="002F55A9">
      <w:pPr>
        <w:rPr>
          <w:lang w:val="ru-RU"/>
        </w:rPr>
      </w:pPr>
    </w:p>
    <w:p w:rsidR="003703F5" w:rsidRDefault="003703F5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Pr="00872381" w:rsidRDefault="00582FA7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Завершения гарантийного ремонта на ввод 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корректных 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данных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620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вывелось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просьбой о вводе 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корректных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данных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200DB" w:rsidRDefault="006200DB" w:rsidP="00620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6200DB" w:rsidRDefault="006200DB" w:rsidP="00620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«Завершить гарантийный ремонт»</w:t>
            </w:r>
          </w:p>
          <w:p w:rsidR="003703F5" w:rsidRPr="003703F5" w:rsidRDefault="006200DB" w:rsidP="00620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Нажать «Завершить гарантийный ремонт»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введя символьные данные в поля, предназначенные для чисел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6D6D" w:rsidRPr="008F6D6D" w:rsidRDefault="001F09AD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73A77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Ожидается, что 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появится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наименование бригады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наименование бригады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E627A" w:rsidRDefault="00F87FD0" w:rsidP="00620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Принятия товаров на гарантийный ремонт на корректный вывод купленных товаров в таблице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620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таблице вывелись купленные товары, не состоящие на гарантийном ремонте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F09AD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1F09AD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Принять товар на гарантийный ремонт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1F09AD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Принять на гарантийный ремонт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выбрав товар в таблице</w:t>
            </w:r>
          </w:p>
          <w:p w:rsidR="006200DB" w:rsidRPr="00EC2DD3" w:rsidRDefault="006200DB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4.В появившемся сообщении нажать «ОК»</w:t>
            </w:r>
          </w:p>
          <w:p w:rsidR="001F09AD" w:rsidRPr="00684005" w:rsidRDefault="006200DB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«Принять товар на гарантийный ремонт»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6200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Ожидается 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отображение таблицы купленных товаров без ранее добавленного на гарантийный ремонт товара</w:t>
            </w:r>
          </w:p>
        </w:tc>
      </w:tr>
      <w:tr w:rsidR="00F87FD0" w:rsidRPr="00DA74E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Отобразилось таблица</w:t>
            </w:r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купленных тов</w:t>
            </w:r>
            <w:bookmarkStart w:id="0" w:name="_GoBack"/>
            <w:bookmarkEnd w:id="0"/>
            <w:r w:rsidR="006200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аров без ранее добавленного на гарантийный ремонт товара</w:t>
            </w:r>
          </w:p>
        </w:tc>
      </w:tr>
      <w:tr w:rsidR="00582FA7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582FA7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973A7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</w:p>
        </w:tc>
      </w:tr>
    </w:tbl>
    <w:p w:rsidR="002F55A9" w:rsidRPr="00684005" w:rsidRDefault="002F55A9" w:rsidP="002F55A9">
      <w:pPr>
        <w:rPr>
          <w:lang w:val="ru-RU"/>
        </w:rPr>
      </w:pPr>
    </w:p>
    <w:p w:rsidR="00C6472C" w:rsidRPr="00684005" w:rsidRDefault="00C6472C" w:rsidP="00725039">
      <w:pPr>
        <w:rPr>
          <w:lang w:val="ru-RU"/>
        </w:rPr>
      </w:pPr>
    </w:p>
    <w:sectPr w:rsidR="00C6472C" w:rsidRPr="0068400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741" w:rsidRDefault="00D22741" w:rsidP="00041C18">
      <w:pPr>
        <w:spacing w:after="0" w:line="240" w:lineRule="auto"/>
      </w:pPr>
      <w:r>
        <w:separator/>
      </w:r>
    </w:p>
  </w:endnote>
  <w:endnote w:type="continuationSeparator" w:id="0">
    <w:p w:rsidR="00D22741" w:rsidRDefault="00D2274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741" w:rsidRDefault="00D22741" w:rsidP="00041C18">
      <w:pPr>
        <w:spacing w:after="0" w:line="240" w:lineRule="auto"/>
      </w:pPr>
      <w:r>
        <w:separator/>
      </w:r>
    </w:p>
  </w:footnote>
  <w:footnote w:type="continuationSeparator" w:id="0">
    <w:p w:rsidR="00D22741" w:rsidRDefault="00D2274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0FE9"/>
    <w:multiLevelType w:val="hybridMultilevel"/>
    <w:tmpl w:val="49A0D80E"/>
    <w:lvl w:ilvl="0" w:tplc="79B0F3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06"/>
    <w:rsid w:val="00041C18"/>
    <w:rsid w:val="0013102A"/>
    <w:rsid w:val="00190192"/>
    <w:rsid w:val="001D4D2D"/>
    <w:rsid w:val="001F09AD"/>
    <w:rsid w:val="002259C8"/>
    <w:rsid w:val="00236BD1"/>
    <w:rsid w:val="002F55A9"/>
    <w:rsid w:val="00302A18"/>
    <w:rsid w:val="00357B93"/>
    <w:rsid w:val="003703F5"/>
    <w:rsid w:val="00582FA7"/>
    <w:rsid w:val="006200DB"/>
    <w:rsid w:val="00624004"/>
    <w:rsid w:val="00671BBF"/>
    <w:rsid w:val="00673997"/>
    <w:rsid w:val="00684005"/>
    <w:rsid w:val="00725039"/>
    <w:rsid w:val="00785FF6"/>
    <w:rsid w:val="007A3A06"/>
    <w:rsid w:val="00872381"/>
    <w:rsid w:val="008F6D6D"/>
    <w:rsid w:val="00955E36"/>
    <w:rsid w:val="0095705B"/>
    <w:rsid w:val="00973A77"/>
    <w:rsid w:val="00974FFE"/>
    <w:rsid w:val="00A20E81"/>
    <w:rsid w:val="00A43F60"/>
    <w:rsid w:val="00AE4675"/>
    <w:rsid w:val="00C1150B"/>
    <w:rsid w:val="00C467B8"/>
    <w:rsid w:val="00C6472C"/>
    <w:rsid w:val="00CB12E7"/>
    <w:rsid w:val="00CE627A"/>
    <w:rsid w:val="00D22741"/>
    <w:rsid w:val="00DA74E2"/>
    <w:rsid w:val="00EA79EC"/>
    <w:rsid w:val="00EC2DD3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8F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R\Desktop\&#1063;&#1077;&#1084;&#1087;&#1080;&#1086;&#1085;&#1072;&#1090;_&#1044;&#1091;&#1085;&#1072;&#1077;&#1074;2\test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testcase.dotx</Template>
  <TotalTime>0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2018-02-01T16:20:00Z</dcterms:created>
  <dcterms:modified xsi:type="dcterms:W3CDTF">2018-02-07T12:57:00Z</dcterms:modified>
</cp:coreProperties>
</file>